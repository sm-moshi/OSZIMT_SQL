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528A5" w14:textId="77777777" w:rsidR="00B3676F" w:rsidRDefault="00B3676F" w:rsidP="00B3676F">
      <w:pPr>
        <w:spacing w:after="120" w:line="240" w:lineRule="auto"/>
        <w:rPr>
          <w:rFonts w:ascii="Arial" w:hAnsi="Arial" w:cs="Arial"/>
        </w:rPr>
      </w:pPr>
      <w:r>
        <w:t>In der Tabelle einer relationalen Datenbank sollen bestimmte Daten gespeichert werden. Vergeben Sie jeweils sinnvolle Attributnamen und wählen Sie einen kleinstm</w:t>
      </w:r>
      <w:r>
        <w:rPr>
          <w:rFonts w:ascii="*Microsoft Sans Serif-Identity-" w:hAnsi="*Microsoft Sans Serif-Identity-" w:cs="*Microsoft Sans Serif-Identity-"/>
        </w:rPr>
        <w:t>ö</w:t>
      </w:r>
      <w:r>
        <w:t>glichen Datentyp.</w:t>
      </w:r>
    </w:p>
    <w:tbl>
      <w:tblPr>
        <w:tblStyle w:val="Gitternetztabelle2"/>
        <w:tblW w:w="9072" w:type="dxa"/>
        <w:tblLook w:val="0420" w:firstRow="1" w:lastRow="0" w:firstColumn="0" w:lastColumn="0" w:noHBand="0" w:noVBand="1"/>
      </w:tblPr>
      <w:tblGrid>
        <w:gridCol w:w="4820"/>
        <w:gridCol w:w="1984"/>
        <w:gridCol w:w="2268"/>
      </w:tblGrid>
      <w:tr w:rsidR="00B3676F" w:rsidRPr="009F7E30" w14:paraId="6534AC7F" w14:textId="77777777" w:rsidTr="00B36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1975006F" w14:textId="77777777" w:rsidR="00B3676F" w:rsidRPr="009F7E30" w:rsidRDefault="00B3676F" w:rsidP="00C6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de-DE"/>
              </w:rPr>
            </w:pPr>
          </w:p>
        </w:tc>
        <w:tc>
          <w:tcPr>
            <w:tcW w:w="1984" w:type="dxa"/>
            <w:noWrap/>
            <w:hideMark/>
          </w:tcPr>
          <w:p w14:paraId="389E6888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Attributname</w:t>
            </w:r>
          </w:p>
        </w:tc>
        <w:tc>
          <w:tcPr>
            <w:tcW w:w="2268" w:type="dxa"/>
            <w:noWrap/>
            <w:hideMark/>
          </w:tcPr>
          <w:p w14:paraId="301D0AD0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Datentyp</w:t>
            </w:r>
          </w:p>
        </w:tc>
      </w:tr>
      <w:tr w:rsidR="00B3676F" w:rsidRPr="009F7E30" w14:paraId="7AC49FE0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30CA634C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Abteilungsbezeichnung (Ein einzelner Buchstabe) </w:t>
            </w:r>
          </w:p>
        </w:tc>
        <w:tc>
          <w:tcPr>
            <w:tcW w:w="1984" w:type="dxa"/>
            <w:noWrap/>
            <w:hideMark/>
          </w:tcPr>
          <w:p w14:paraId="5F50284F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</w:t>
            </w:r>
            <w:r w:rsidR="00D333ED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abteilung</w:t>
            </w:r>
          </w:p>
        </w:tc>
        <w:tc>
          <w:tcPr>
            <w:tcW w:w="2268" w:type="dxa"/>
            <w:noWrap/>
            <w:hideMark/>
          </w:tcPr>
          <w:p w14:paraId="21274667" w14:textId="77777777" w:rsidR="00B3676F" w:rsidRPr="009F7E30" w:rsidRDefault="00016063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CHAR(1)</w:t>
            </w:r>
          </w:p>
        </w:tc>
      </w:tr>
      <w:tr w:rsidR="00B3676F" w:rsidRPr="009F7E30" w14:paraId="026FD23D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643658FF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Der Name einer Person</w:t>
            </w:r>
          </w:p>
        </w:tc>
        <w:tc>
          <w:tcPr>
            <w:tcW w:w="1984" w:type="dxa"/>
            <w:noWrap/>
            <w:hideMark/>
          </w:tcPr>
          <w:p w14:paraId="14011BF6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</w:t>
            </w:r>
            <w:r w:rsidR="00D333ED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name</w:t>
            </w:r>
          </w:p>
        </w:tc>
        <w:tc>
          <w:tcPr>
            <w:tcW w:w="2268" w:type="dxa"/>
            <w:noWrap/>
            <w:hideMark/>
          </w:tcPr>
          <w:p w14:paraId="099A605F" w14:textId="77777777" w:rsidR="00B3676F" w:rsidRPr="009F7E30" w:rsidRDefault="00016063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VARCHAR(40)</w:t>
            </w:r>
          </w:p>
        </w:tc>
      </w:tr>
      <w:tr w:rsidR="00B3676F" w:rsidRPr="009F7E30" w14:paraId="1AB79C9E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16E12AB4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Das Alter einer Person (Nur ganze Jahre) </w:t>
            </w:r>
          </w:p>
        </w:tc>
        <w:tc>
          <w:tcPr>
            <w:tcW w:w="1984" w:type="dxa"/>
            <w:noWrap/>
            <w:hideMark/>
          </w:tcPr>
          <w:p w14:paraId="57300C3D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</w:t>
            </w:r>
            <w:r w:rsidR="00D333ED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alter</w:t>
            </w:r>
          </w:p>
        </w:tc>
        <w:tc>
          <w:tcPr>
            <w:tcW w:w="2268" w:type="dxa"/>
            <w:noWrap/>
            <w:hideMark/>
          </w:tcPr>
          <w:p w14:paraId="695270A0" w14:textId="77777777" w:rsidR="00B3676F" w:rsidRPr="009F7E30" w:rsidRDefault="00FB29B8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commentRangeStart w:id="0"/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TINYINT UNSIGNED</w:t>
            </w:r>
            <w:commentRangeEnd w:id="0"/>
            <w:r w:rsidR="00397E44">
              <w:rPr>
                <w:rStyle w:val="Kommentarzeichen"/>
              </w:rPr>
              <w:commentReference w:id="0"/>
            </w:r>
          </w:p>
        </w:tc>
      </w:tr>
      <w:tr w:rsidR="00FB29B8" w:rsidRPr="009F7E30" w14:paraId="6D5434BF" w14:textId="77777777" w:rsidTr="00B3676F">
        <w:trPr>
          <w:trHeight w:val="300"/>
        </w:trPr>
        <w:tc>
          <w:tcPr>
            <w:tcW w:w="4820" w:type="dxa"/>
            <w:noWrap/>
          </w:tcPr>
          <w:p w14:paraId="110021DB" w14:textId="77777777" w:rsidR="00FB29B8" w:rsidRPr="009F7E30" w:rsidRDefault="00FB29B8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Geschlecht einer Person (d,w,m)</w:t>
            </w:r>
          </w:p>
        </w:tc>
        <w:tc>
          <w:tcPr>
            <w:tcW w:w="1984" w:type="dxa"/>
            <w:noWrap/>
          </w:tcPr>
          <w:p w14:paraId="4D1F9AD6" w14:textId="77777777" w:rsidR="00FB29B8" w:rsidRPr="009F7E30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g</w:t>
            </w:r>
            <w:r w:rsidR="00FB29B8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eschlecht</w:t>
            </w:r>
          </w:p>
        </w:tc>
        <w:tc>
          <w:tcPr>
            <w:tcW w:w="2268" w:type="dxa"/>
            <w:noWrap/>
          </w:tcPr>
          <w:p w14:paraId="5083DA22" w14:textId="77777777" w:rsidR="00FB29B8" w:rsidRDefault="00FB29B8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ENUM(d,w,m)</w:t>
            </w:r>
          </w:p>
        </w:tc>
      </w:tr>
      <w:tr w:rsidR="00B3676F" w:rsidRPr="009F7E30" w14:paraId="1A55E84B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527880E4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Das Geburtsdatum einer lebenden Person</w:t>
            </w:r>
          </w:p>
        </w:tc>
        <w:tc>
          <w:tcPr>
            <w:tcW w:w="1984" w:type="dxa"/>
            <w:noWrap/>
            <w:hideMark/>
          </w:tcPr>
          <w:p w14:paraId="73F58E41" w14:textId="77777777" w:rsidR="00B3676F" w:rsidRPr="009F7E30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geburtstag</w:t>
            </w:r>
          </w:p>
        </w:tc>
        <w:tc>
          <w:tcPr>
            <w:tcW w:w="2268" w:type="dxa"/>
            <w:noWrap/>
            <w:hideMark/>
          </w:tcPr>
          <w:p w14:paraId="2E5F553E" w14:textId="77777777" w:rsidR="00B3676F" w:rsidRPr="009F7E30" w:rsidRDefault="00016063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DATE</w:t>
            </w:r>
          </w:p>
        </w:tc>
      </w:tr>
      <w:tr w:rsidR="00B3676F" w:rsidRPr="009F7E30" w14:paraId="43138F53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6CBD44A2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Das Geburtsdatum einer historischen Person</w:t>
            </w:r>
          </w:p>
        </w:tc>
        <w:tc>
          <w:tcPr>
            <w:tcW w:w="1984" w:type="dxa"/>
            <w:noWrap/>
            <w:hideMark/>
          </w:tcPr>
          <w:p w14:paraId="33FEEE51" w14:textId="77777777" w:rsidR="00B3676F" w:rsidRPr="009F7E30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geburtstag_alt</w:t>
            </w:r>
          </w:p>
        </w:tc>
        <w:tc>
          <w:tcPr>
            <w:tcW w:w="2268" w:type="dxa"/>
            <w:noWrap/>
            <w:hideMark/>
          </w:tcPr>
          <w:p w14:paraId="56096FD1" w14:textId="77777777" w:rsidR="00B3676F" w:rsidRPr="009F7E30" w:rsidRDefault="00016063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commentRangeStart w:id="1"/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VARCHAR(13)</w:t>
            </w:r>
            <w:commentRangeEnd w:id="1"/>
            <w:r w:rsidR="00FB29B8">
              <w:rPr>
                <w:rStyle w:val="Kommentarzeichen"/>
              </w:rPr>
              <w:commentReference w:id="1"/>
            </w:r>
          </w:p>
        </w:tc>
      </w:tr>
      <w:tr w:rsidR="00B3676F" w:rsidRPr="009F7E30" w14:paraId="0E999557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606E3A4B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Der Preis eines Supermarkt-Artikels</w:t>
            </w:r>
          </w:p>
        </w:tc>
        <w:tc>
          <w:tcPr>
            <w:tcW w:w="1984" w:type="dxa"/>
            <w:noWrap/>
            <w:hideMark/>
          </w:tcPr>
          <w:p w14:paraId="7FBF3299" w14:textId="77777777" w:rsidR="00B3676F" w:rsidRPr="009F7E30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preis</w:t>
            </w:r>
          </w:p>
        </w:tc>
        <w:tc>
          <w:tcPr>
            <w:tcW w:w="2268" w:type="dxa"/>
            <w:noWrap/>
            <w:hideMark/>
          </w:tcPr>
          <w:p w14:paraId="6505123D" w14:textId="77777777" w:rsidR="00B3676F" w:rsidRPr="009F7E30" w:rsidRDefault="00977169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commentRangeStart w:id="2"/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DECIMAL(6,2)</w:t>
            </w:r>
            <w:commentRangeEnd w:id="2"/>
            <w:r w:rsidR="00FB29B8">
              <w:rPr>
                <w:rStyle w:val="Kommentarzeichen"/>
              </w:rPr>
              <w:commentReference w:id="2"/>
            </w:r>
          </w:p>
        </w:tc>
      </w:tr>
      <w:tr w:rsidR="00B3676F" w:rsidRPr="009F7E30" w14:paraId="6D3A1660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3502E2A7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Die Bev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ö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lkerungsanzahl eines Landes</w:t>
            </w:r>
          </w:p>
        </w:tc>
        <w:tc>
          <w:tcPr>
            <w:tcW w:w="1984" w:type="dxa"/>
            <w:noWrap/>
            <w:hideMark/>
          </w:tcPr>
          <w:p w14:paraId="4ABDF569" w14:textId="77777777" w:rsidR="00B3676F" w:rsidRPr="009F7E30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bewohner</w:t>
            </w:r>
          </w:p>
        </w:tc>
        <w:tc>
          <w:tcPr>
            <w:tcW w:w="2268" w:type="dxa"/>
            <w:noWrap/>
            <w:hideMark/>
          </w:tcPr>
          <w:p w14:paraId="747CA7B1" w14:textId="77777777" w:rsidR="00B3676F" w:rsidRPr="009F7E30" w:rsidRDefault="00977169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INT</w:t>
            </w:r>
          </w:p>
        </w:tc>
      </w:tr>
      <w:tr w:rsidR="00B3676F" w:rsidRPr="009F7E30" w14:paraId="4DCD88E3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6879626D" w14:textId="77777777" w:rsidR="00B3676F" w:rsidRPr="009F7E30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Ein Musikst</w:t>
            </w:r>
            <w:r w:rsidR="00192647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ü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ck</w:t>
            </w:r>
            <w:r w:rsidR="00FB29B8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fürs Radio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(als mp3-Datei)</w:t>
            </w:r>
          </w:p>
        </w:tc>
        <w:tc>
          <w:tcPr>
            <w:tcW w:w="1984" w:type="dxa"/>
            <w:noWrap/>
            <w:hideMark/>
          </w:tcPr>
          <w:p w14:paraId="13C1CBB0" w14:textId="77777777" w:rsidR="00B3676F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lied</w:t>
            </w:r>
          </w:p>
          <w:p w14:paraId="0CAFDB7C" w14:textId="77777777" w:rsidR="00D333ED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Sinnvoller:</w:t>
            </w:r>
          </w:p>
          <w:p w14:paraId="5183CE88" w14:textId="77777777" w:rsidR="00D333ED" w:rsidRPr="009F7E30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lied_pfad</w:t>
            </w:r>
          </w:p>
        </w:tc>
        <w:tc>
          <w:tcPr>
            <w:tcW w:w="2268" w:type="dxa"/>
            <w:noWrap/>
            <w:hideMark/>
          </w:tcPr>
          <w:p w14:paraId="489710DF" w14:textId="77777777" w:rsidR="00B3676F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LONG</w:t>
            </w:r>
            <w:r w:rsidR="00FB29B8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</w:t>
            </w:r>
            <w:r w:rsidR="00977169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LOB</w:t>
            </w:r>
          </w:p>
          <w:p w14:paraId="666F1034" w14:textId="77777777" w:rsidR="00977169" w:rsidRPr="009F7E30" w:rsidRDefault="00977169" w:rsidP="00D33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Sinnvoller: </w:t>
            </w:r>
            <w:commentRangeStart w:id="3"/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VARCHAR(</w:t>
            </w:r>
            <w:r w:rsidR="00D333ED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260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)</w:t>
            </w:r>
            <w:commentRangeEnd w:id="3"/>
            <w:r w:rsidR="00D333ED">
              <w:rPr>
                <w:rStyle w:val="Kommentarzeichen"/>
              </w:rPr>
              <w:commentReference w:id="3"/>
            </w:r>
          </w:p>
        </w:tc>
      </w:tr>
      <w:tr w:rsidR="00B3676F" w:rsidRPr="009F7E30" w14:paraId="42EA26A0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610938D1" w14:textId="77777777" w:rsidR="00B3676F" w:rsidRPr="009F7E30" w:rsidRDefault="00B3676F" w:rsidP="00D33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Die Anzahl an Ste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rn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en in </w:t>
            </w:r>
            <w:r w:rsidR="00D333ED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der Milchstraße</w:t>
            </w:r>
          </w:p>
        </w:tc>
        <w:tc>
          <w:tcPr>
            <w:tcW w:w="1984" w:type="dxa"/>
            <w:noWrap/>
            <w:hideMark/>
          </w:tcPr>
          <w:p w14:paraId="39D5874A" w14:textId="77777777" w:rsidR="00B3676F" w:rsidRPr="009F7E30" w:rsidRDefault="00D333ED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sterne</w:t>
            </w:r>
          </w:p>
        </w:tc>
        <w:tc>
          <w:tcPr>
            <w:tcW w:w="2268" w:type="dxa"/>
            <w:noWrap/>
            <w:hideMark/>
          </w:tcPr>
          <w:p w14:paraId="4FB3E1CC" w14:textId="77777777" w:rsidR="00B3676F" w:rsidRPr="009F7E30" w:rsidRDefault="00977169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DECIMAL(12,0) oder </w:t>
            </w:r>
            <w:commentRangeStart w:id="4"/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BIGINT</w:t>
            </w:r>
            <w:commentRangeEnd w:id="4"/>
            <w:r w:rsidR="00D333ED">
              <w:rPr>
                <w:rStyle w:val="Kommentarzeichen"/>
              </w:rPr>
              <w:commentReference w:id="4"/>
            </w:r>
          </w:p>
        </w:tc>
      </w:tr>
      <w:tr w:rsidR="00B3676F" w:rsidRPr="009F7E30" w14:paraId="0A5F6DA6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2BD8A7F6" w14:textId="749CF044" w:rsidR="00B3676F" w:rsidRPr="009F7E30" w:rsidRDefault="00B3676F" w:rsidP="00397E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Die Dauer eines Versuchs in Stunden</w:t>
            </w:r>
            <w:r w:rsidR="00192647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</w:t>
            </w:r>
            <w:r w:rsidR="00192647"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(Max. Dauer: 100 h</w:t>
            </w:r>
            <w:r w:rsidR="00D333ED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, Genauigkeit: 1/10s</w:t>
            </w:r>
            <w:r w:rsidR="00192647"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)</w:t>
            </w:r>
          </w:p>
        </w:tc>
        <w:tc>
          <w:tcPr>
            <w:tcW w:w="1984" w:type="dxa"/>
            <w:noWrap/>
            <w:hideMark/>
          </w:tcPr>
          <w:p w14:paraId="31B0480F" w14:textId="77777777" w:rsidR="00B3676F" w:rsidRPr="009F7E30" w:rsidRDefault="00DA0768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versuch_dauer</w:t>
            </w:r>
          </w:p>
        </w:tc>
        <w:tc>
          <w:tcPr>
            <w:tcW w:w="2268" w:type="dxa"/>
            <w:noWrap/>
            <w:hideMark/>
          </w:tcPr>
          <w:p w14:paraId="52C92A0F" w14:textId="7EBC3024" w:rsidR="00B3676F" w:rsidRPr="009F7E30" w:rsidRDefault="00D333ED" w:rsidP="00397E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D333ED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TIMESTAMP(</w:t>
            </w:r>
            <w:r w:rsidR="00397E44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4</w:t>
            </w:r>
            <w:r w:rsidRPr="00D333ED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)</w:t>
            </w:r>
          </w:p>
        </w:tc>
      </w:tr>
      <w:tr w:rsidR="00977169" w:rsidRPr="009F7E30" w14:paraId="4C16B997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09FE37E0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Ein Foto (als jpeg-datei)</w:t>
            </w:r>
          </w:p>
        </w:tc>
        <w:tc>
          <w:tcPr>
            <w:tcW w:w="1984" w:type="dxa"/>
            <w:noWrap/>
            <w:hideMark/>
          </w:tcPr>
          <w:p w14:paraId="78B2332F" w14:textId="77777777" w:rsidR="00977169" w:rsidRPr="009F7E30" w:rsidRDefault="00D333ED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foto</w:t>
            </w:r>
          </w:p>
        </w:tc>
        <w:tc>
          <w:tcPr>
            <w:tcW w:w="2268" w:type="dxa"/>
            <w:noWrap/>
            <w:hideMark/>
          </w:tcPr>
          <w:p w14:paraId="676295B9" w14:textId="67E2814B" w:rsidR="00977169" w:rsidRPr="009F7E30" w:rsidRDefault="00FC42E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MEDIUMBLOB</w:t>
            </w:r>
            <w:bookmarkStart w:id="5" w:name="_GoBack"/>
            <w:bookmarkEnd w:id="5"/>
          </w:p>
        </w:tc>
      </w:tr>
      <w:tr w:rsidR="00977169" w:rsidRPr="009F7E30" w14:paraId="734C61CC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1EDAB877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Die Information, ob ein Kunde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Stammkunde ist oder nicht</w:t>
            </w:r>
          </w:p>
        </w:tc>
        <w:tc>
          <w:tcPr>
            <w:tcW w:w="1984" w:type="dxa"/>
            <w:noWrap/>
            <w:hideMark/>
          </w:tcPr>
          <w:p w14:paraId="47E36234" w14:textId="77777777" w:rsidR="00977169" w:rsidRPr="009F7E30" w:rsidRDefault="00D333ED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stammkunde</w:t>
            </w:r>
          </w:p>
        </w:tc>
        <w:tc>
          <w:tcPr>
            <w:tcW w:w="2268" w:type="dxa"/>
            <w:noWrap/>
            <w:hideMark/>
          </w:tcPr>
          <w:p w14:paraId="793B4ED6" w14:textId="252EED35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BOOL</w:t>
            </w:r>
            <w:r w:rsidR="007D4808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oder BIT oder TINYINT(1)</w:t>
            </w:r>
          </w:p>
        </w:tc>
      </w:tr>
      <w:tr w:rsidR="00977169" w:rsidRPr="009F7E30" w14:paraId="78D5471A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5450CB44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Das Gewicht einer Produktionseinheit in kg (max. 1 kg, Genauigkeit: 1/1000 g)</w:t>
            </w:r>
          </w:p>
        </w:tc>
        <w:tc>
          <w:tcPr>
            <w:tcW w:w="1984" w:type="dxa"/>
            <w:noWrap/>
            <w:hideMark/>
          </w:tcPr>
          <w:p w14:paraId="3A92C8CB" w14:textId="77777777" w:rsidR="00977169" w:rsidRPr="009F7E30" w:rsidRDefault="00DA0768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gewicht</w:t>
            </w:r>
          </w:p>
        </w:tc>
        <w:tc>
          <w:tcPr>
            <w:tcW w:w="2268" w:type="dxa"/>
            <w:noWrap/>
            <w:hideMark/>
          </w:tcPr>
          <w:p w14:paraId="2C2DEC76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DECIMAL(7,6)</w:t>
            </w:r>
          </w:p>
        </w:tc>
      </w:tr>
      <w:tr w:rsidR="00977169" w:rsidRPr="009F7E30" w14:paraId="2EDDF90F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2915A14A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Eine alphanumerische Artikel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-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bezeichnung mit exakt 50 Zeichen.</w:t>
            </w:r>
          </w:p>
        </w:tc>
        <w:tc>
          <w:tcPr>
            <w:tcW w:w="1984" w:type="dxa"/>
            <w:noWrap/>
            <w:hideMark/>
          </w:tcPr>
          <w:p w14:paraId="3DD95CA3" w14:textId="77777777" w:rsidR="00977169" w:rsidRPr="009F7E30" w:rsidRDefault="00D333ED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bezeichnung</w:t>
            </w:r>
          </w:p>
        </w:tc>
        <w:tc>
          <w:tcPr>
            <w:tcW w:w="2268" w:type="dxa"/>
            <w:noWrap/>
            <w:hideMark/>
          </w:tcPr>
          <w:p w14:paraId="56C3C15D" w14:textId="77777777" w:rsidR="00977169" w:rsidRPr="009F7E30" w:rsidRDefault="00250D0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CHAR(50)</w:t>
            </w:r>
          </w:p>
        </w:tc>
      </w:tr>
      <w:tr w:rsidR="00977169" w:rsidRPr="009F7E30" w14:paraId="2DD6EC19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14A879FC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Eine digitale Signatur als Datei (Größe: Genau 1 kB) </w:t>
            </w:r>
          </w:p>
        </w:tc>
        <w:tc>
          <w:tcPr>
            <w:tcW w:w="1984" w:type="dxa"/>
            <w:noWrap/>
            <w:hideMark/>
          </w:tcPr>
          <w:p w14:paraId="1E5C819B" w14:textId="77777777" w:rsidR="00977169" w:rsidRPr="009F7E30" w:rsidRDefault="00DA0768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signatur</w:t>
            </w:r>
          </w:p>
        </w:tc>
        <w:tc>
          <w:tcPr>
            <w:tcW w:w="2268" w:type="dxa"/>
            <w:noWrap/>
            <w:hideMark/>
          </w:tcPr>
          <w:p w14:paraId="5DE4CE9B" w14:textId="77777777" w:rsidR="00977169" w:rsidRPr="009F7E30" w:rsidRDefault="00250D0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BLOB</w:t>
            </w:r>
          </w:p>
        </w:tc>
      </w:tr>
      <w:tr w:rsidR="00977169" w:rsidRPr="009F7E30" w14:paraId="31E849F9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292C421E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Die I</w:t>
            </w:r>
            <w:r w:rsidR="00DA0768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Pv</w:t>
            </w:r>
            <w:r w:rsidR="00250D09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4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-Nummer eine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s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Rechners</w:t>
            </w:r>
          </w:p>
        </w:tc>
        <w:tc>
          <w:tcPr>
            <w:tcW w:w="1984" w:type="dxa"/>
            <w:noWrap/>
            <w:hideMark/>
          </w:tcPr>
          <w:p w14:paraId="21F133DF" w14:textId="77777777" w:rsidR="00977169" w:rsidRPr="009F7E30" w:rsidRDefault="00DA0768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ip_adresse</w:t>
            </w:r>
          </w:p>
        </w:tc>
        <w:tc>
          <w:tcPr>
            <w:tcW w:w="2268" w:type="dxa"/>
            <w:noWrap/>
            <w:hideMark/>
          </w:tcPr>
          <w:p w14:paraId="3D5FA39D" w14:textId="77777777" w:rsidR="00250D09" w:rsidRDefault="00250D0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VARCHAR(15)</w:t>
            </w:r>
          </w:p>
          <w:p w14:paraId="1914A151" w14:textId="77777777" w:rsidR="00D333ED" w:rsidRDefault="00D333ED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Sinnvoller:</w:t>
            </w:r>
          </w:p>
          <w:p w14:paraId="477D6DC0" w14:textId="77777777" w:rsidR="00D333ED" w:rsidRPr="009F7E30" w:rsidRDefault="00D333ED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commentRangeStart w:id="6"/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INT</w:t>
            </w:r>
            <w:commentRangeEnd w:id="6"/>
            <w:r>
              <w:rPr>
                <w:rStyle w:val="Kommentarzeichen"/>
              </w:rPr>
              <w:commentReference w:id="6"/>
            </w:r>
          </w:p>
        </w:tc>
      </w:tr>
      <w:tr w:rsidR="00977169" w:rsidRPr="009F7E30" w14:paraId="55D27095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376AAC86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Der Name einer Stadt</w:t>
            </w:r>
          </w:p>
        </w:tc>
        <w:tc>
          <w:tcPr>
            <w:tcW w:w="1984" w:type="dxa"/>
            <w:noWrap/>
            <w:hideMark/>
          </w:tcPr>
          <w:p w14:paraId="12696D12" w14:textId="77777777" w:rsidR="00977169" w:rsidRPr="009F7E30" w:rsidRDefault="00DA0768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stadt</w:t>
            </w:r>
          </w:p>
        </w:tc>
        <w:tc>
          <w:tcPr>
            <w:tcW w:w="2268" w:type="dxa"/>
            <w:noWrap/>
            <w:hideMark/>
          </w:tcPr>
          <w:p w14:paraId="7189FD97" w14:textId="77777777" w:rsidR="00977169" w:rsidRPr="009F7E30" w:rsidRDefault="00250D0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commentRangeStart w:id="7"/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VARCHAR(58)</w:t>
            </w:r>
            <w:r w:rsidR="00977169"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</w:t>
            </w:r>
            <w:commentRangeEnd w:id="7"/>
            <w:r w:rsidR="00D333ED">
              <w:rPr>
                <w:rStyle w:val="Kommentarzeichen"/>
              </w:rPr>
              <w:commentReference w:id="7"/>
            </w:r>
          </w:p>
        </w:tc>
      </w:tr>
      <w:tr w:rsidR="00977169" w:rsidRPr="009F7E30" w14:paraId="4DD154C3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0535DF2C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Eine Textdatei in deutscher Sprache (max. 3 kB)</w:t>
            </w:r>
          </w:p>
        </w:tc>
        <w:tc>
          <w:tcPr>
            <w:tcW w:w="1984" w:type="dxa"/>
            <w:noWrap/>
            <w:hideMark/>
          </w:tcPr>
          <w:p w14:paraId="7EBF42B1" w14:textId="77777777" w:rsidR="00977169" w:rsidRPr="009F7E30" w:rsidRDefault="00DA0768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beschreibung</w:t>
            </w:r>
          </w:p>
        </w:tc>
        <w:tc>
          <w:tcPr>
            <w:tcW w:w="2268" w:type="dxa"/>
            <w:noWrap/>
            <w:hideMark/>
          </w:tcPr>
          <w:p w14:paraId="0A6E8AD9" w14:textId="77777777" w:rsidR="00977169" w:rsidRPr="009F7E30" w:rsidRDefault="00250D0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TEXT(3072)</w:t>
            </w:r>
            <w:r w:rsidR="00DA0768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oder VARCHAR(3072) oder CLOB(3072)</w:t>
            </w:r>
          </w:p>
        </w:tc>
      </w:tr>
      <w:tr w:rsidR="00977169" w:rsidRPr="009F7E30" w14:paraId="527970C2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72ADA3F0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Ist ein Arbeitnehmer zurzeit krank 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(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Ja / nein)</w:t>
            </w:r>
          </w:p>
        </w:tc>
        <w:tc>
          <w:tcPr>
            <w:tcW w:w="1984" w:type="dxa"/>
            <w:noWrap/>
            <w:hideMark/>
          </w:tcPr>
          <w:p w14:paraId="0A772BFF" w14:textId="77777777" w:rsidR="00977169" w:rsidRPr="009F7E30" w:rsidRDefault="00DA0768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krank</w:t>
            </w:r>
          </w:p>
        </w:tc>
        <w:tc>
          <w:tcPr>
            <w:tcW w:w="2268" w:type="dxa"/>
            <w:noWrap/>
            <w:hideMark/>
          </w:tcPr>
          <w:p w14:paraId="18DF8837" w14:textId="4D6CC845" w:rsidR="00977169" w:rsidRPr="009F7E30" w:rsidRDefault="00250D0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BOOL</w:t>
            </w:r>
            <w:r w:rsidR="007D4808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oder BIT oder TINYINT(1)</w:t>
            </w:r>
          </w:p>
        </w:tc>
      </w:tr>
      <w:tr w:rsidR="00977169" w:rsidRPr="009F7E30" w14:paraId="36EA0DFA" w14:textId="77777777" w:rsidTr="00B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820" w:type="dxa"/>
            <w:noWrap/>
            <w:hideMark/>
          </w:tcPr>
          <w:p w14:paraId="17E7A6F5" w14:textId="77777777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lastRenderedPageBreak/>
              <w:t>Eine Hausnummer</w:t>
            </w:r>
          </w:p>
        </w:tc>
        <w:tc>
          <w:tcPr>
            <w:tcW w:w="1984" w:type="dxa"/>
            <w:noWrap/>
            <w:hideMark/>
          </w:tcPr>
          <w:p w14:paraId="2CFCCEBC" w14:textId="56BF5B7E" w:rsidR="00977169" w:rsidRPr="009F7E30" w:rsidRDefault="007D4808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hausnummer</w:t>
            </w:r>
          </w:p>
        </w:tc>
        <w:tc>
          <w:tcPr>
            <w:tcW w:w="2268" w:type="dxa"/>
            <w:noWrap/>
            <w:hideMark/>
          </w:tcPr>
          <w:p w14:paraId="7993D1F1" w14:textId="77777777" w:rsidR="00977169" w:rsidRPr="009F7E30" w:rsidRDefault="00250D0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commentRangeStart w:id="8"/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VARCHAR(7)</w:t>
            </w:r>
            <w:commentRangeEnd w:id="8"/>
            <w:r w:rsidR="00DA0768">
              <w:rPr>
                <w:rStyle w:val="Kommentarzeichen"/>
              </w:rPr>
              <w:commentReference w:id="8"/>
            </w:r>
          </w:p>
        </w:tc>
      </w:tr>
      <w:tr w:rsidR="00977169" w:rsidRPr="009F7E30" w14:paraId="13F78A8A" w14:textId="77777777" w:rsidTr="00B3676F">
        <w:trPr>
          <w:trHeight w:val="300"/>
        </w:trPr>
        <w:tc>
          <w:tcPr>
            <w:tcW w:w="4820" w:type="dxa"/>
            <w:noWrap/>
            <w:hideMark/>
          </w:tcPr>
          <w:p w14:paraId="4C26FA60" w14:textId="62889CFD" w:rsidR="00977169" w:rsidRPr="009F7E30" w:rsidRDefault="0097716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Eine </w:t>
            </w:r>
            <w:r w:rsidR="00250D09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aktuelle 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Tageszeit</w:t>
            </w:r>
            <w:r w:rsidR="00250D09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 xml:space="preserve"> </w:t>
            </w:r>
            <w:r w:rsidRPr="009F7E30"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(Genauigkeit: 1 sek.)</w:t>
            </w:r>
          </w:p>
        </w:tc>
        <w:tc>
          <w:tcPr>
            <w:tcW w:w="1984" w:type="dxa"/>
            <w:noWrap/>
            <w:hideMark/>
          </w:tcPr>
          <w:p w14:paraId="0E600474" w14:textId="520B3E75" w:rsidR="00977169" w:rsidRPr="009F7E30" w:rsidRDefault="007D4808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daytime</w:t>
            </w:r>
          </w:p>
        </w:tc>
        <w:tc>
          <w:tcPr>
            <w:tcW w:w="2268" w:type="dxa"/>
            <w:noWrap/>
            <w:hideMark/>
          </w:tcPr>
          <w:p w14:paraId="149785DF" w14:textId="39D27930" w:rsidR="00977169" w:rsidRPr="009F7E30" w:rsidRDefault="00250D09" w:rsidP="00977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de-DE"/>
              </w:rPr>
              <w:t>TIME</w:t>
            </w:r>
          </w:p>
        </w:tc>
      </w:tr>
    </w:tbl>
    <w:p w14:paraId="1A8A9166" w14:textId="77777777" w:rsidR="00B3676F" w:rsidRPr="00B3676F" w:rsidRDefault="00B3676F" w:rsidP="000D31F3">
      <w:pPr>
        <w:rPr>
          <w:sz w:val="2"/>
          <w:szCs w:val="2"/>
        </w:rPr>
      </w:pPr>
      <w:r w:rsidRPr="00B3676F">
        <w:rPr>
          <w:sz w:val="2"/>
          <w:szCs w:val="2"/>
        </w:rPr>
        <w:t xml:space="preserve"> </w:t>
      </w:r>
    </w:p>
    <w:sectPr w:rsidR="00B3676F" w:rsidRPr="00B3676F" w:rsidSect="00B3676F">
      <w:headerReference w:type="default" r:id="rId9"/>
      <w:footerReference w:type="default" r:id="rId10"/>
      <w:pgSz w:w="11906" w:h="16838"/>
      <w:pgMar w:top="851" w:right="1274" w:bottom="1134" w:left="1418" w:header="709" w:footer="38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2-01-04T12:23:00Z" w:initials="u">
    <w:p w14:paraId="4BE6871B" w14:textId="0BAEBD06" w:rsidR="00397E44" w:rsidRDefault="00397E44">
      <w:pPr>
        <w:pStyle w:val="Kommentartext"/>
      </w:pPr>
      <w:r>
        <w:rPr>
          <w:rStyle w:val="Kommentarzeichen"/>
        </w:rPr>
        <w:annotationRef/>
      </w:r>
      <w:r>
        <w:t>Alter ändert sich jedes Jahr. Sinnvoller als Geburtsdatum mit DATE zu speichern.</w:t>
      </w:r>
    </w:p>
  </w:comment>
  <w:comment w:id="1" w:author="user" w:date="2022-01-04T11:57:00Z" w:initials="u">
    <w:p w14:paraId="60FB25B3" w14:textId="77777777" w:rsidR="00FB29B8" w:rsidRDefault="00FB29B8">
      <w:pPr>
        <w:pStyle w:val="Kommentartext"/>
      </w:pPr>
      <w:r>
        <w:rPr>
          <w:rStyle w:val="Kommentarzeichen"/>
        </w:rPr>
        <w:annotationRef/>
      </w:r>
      <w:r>
        <w:t>Zur Abbildung von z.B. Cleopatra (69v.Chr.-12.08.30v.Chr)</w:t>
      </w:r>
    </w:p>
  </w:comment>
  <w:comment w:id="2" w:author="user" w:date="2022-01-04T11:58:00Z" w:initials="u">
    <w:p w14:paraId="1DE238EB" w14:textId="77777777" w:rsidR="00FB29B8" w:rsidRDefault="00FB29B8">
      <w:pPr>
        <w:pStyle w:val="Kommentartext"/>
      </w:pPr>
      <w:r>
        <w:rPr>
          <w:rStyle w:val="Kommentarzeichen"/>
        </w:rPr>
        <w:annotationRef/>
      </w:r>
      <w:r>
        <w:t>Bis 9.999,99€</w:t>
      </w:r>
    </w:p>
  </w:comment>
  <w:comment w:id="3" w:author="user" w:date="2022-01-04T12:05:00Z" w:initials="u">
    <w:p w14:paraId="0AAE50A3" w14:textId="77777777" w:rsidR="00D333ED" w:rsidRDefault="00D333ED">
      <w:pPr>
        <w:pStyle w:val="Kommentartext"/>
      </w:pPr>
      <w:r>
        <w:rPr>
          <w:rStyle w:val="Kommentarzeichen"/>
        </w:rPr>
        <w:annotationRef/>
      </w:r>
      <w:r>
        <w:t>Große Dateien sollten nicht in einer DB gespeichert werden, sondern nur der Pfad dorthin. Winduws unterstützt idR nur 255 Zeichen</w:t>
      </w:r>
    </w:p>
  </w:comment>
  <w:comment w:id="4" w:author="user" w:date="2022-01-04T12:07:00Z" w:initials="u">
    <w:p w14:paraId="5C5838B5" w14:textId="77777777" w:rsidR="00D333ED" w:rsidRDefault="00D333ED">
      <w:pPr>
        <w:pStyle w:val="Kommentartext"/>
      </w:pPr>
      <w:r>
        <w:rPr>
          <w:rStyle w:val="Kommentarzeichen"/>
        </w:rPr>
        <w:annotationRef/>
      </w:r>
      <w:r w:rsidRPr="00D333ED">
        <w:t>https://hobbeasy.de/wie-viele-sterne-gibt-es/</w:t>
      </w:r>
    </w:p>
  </w:comment>
  <w:comment w:id="6" w:author="user" w:date="2022-01-04T12:15:00Z" w:initials="u">
    <w:p w14:paraId="3F845A23" w14:textId="77777777" w:rsidR="00D333ED" w:rsidRDefault="00D333ED">
      <w:pPr>
        <w:pStyle w:val="Kommentartext"/>
      </w:pPr>
      <w:r>
        <w:rPr>
          <w:rStyle w:val="Kommentarzeichen"/>
        </w:rPr>
        <w:annotationRef/>
      </w:r>
      <w:r>
        <w:t xml:space="preserve">Zur Umrechnung/Prüfung mit </w:t>
      </w:r>
      <w:r w:rsidR="00DA0768" w:rsidRPr="00DA0768">
        <w:t>INET_ATON</w:t>
      </w:r>
      <w:r w:rsidR="00DA0768">
        <w:t xml:space="preserve"> arbeiten, aber wenn es um Wildcards/Subnet geht, wird es mit Varchar wohl wieder sinnvoller: </w:t>
      </w:r>
      <w:r w:rsidR="00DA0768" w:rsidRPr="00DA0768">
        <w:t>https://stackoverflow.com/questions/2542011/most-efficient-way-to-store-ip-address-in-mysql</w:t>
      </w:r>
    </w:p>
  </w:comment>
  <w:comment w:id="7" w:author="user" w:date="2022-01-04T12:14:00Z" w:initials="u">
    <w:p w14:paraId="5382B726" w14:textId="77777777" w:rsidR="00D333ED" w:rsidRDefault="00D333ED">
      <w:pPr>
        <w:pStyle w:val="Kommentartext"/>
      </w:pPr>
      <w:r>
        <w:rPr>
          <w:rStyle w:val="Kommentarzeichen"/>
        </w:rPr>
        <w:annotationRef/>
      </w:r>
      <w:r>
        <w:t>Llanfairpwllgwyngyllgogerychwyrndrobwllllantysiliogogogoch</w:t>
      </w:r>
    </w:p>
  </w:comment>
  <w:comment w:id="8" w:author="user" w:date="2022-01-04T12:17:00Z" w:initials="u">
    <w:p w14:paraId="58B8FCC1" w14:textId="77777777" w:rsidR="00DA0768" w:rsidRDefault="00DA0768">
      <w:pPr>
        <w:pStyle w:val="Kommentartext"/>
      </w:pPr>
      <w:r>
        <w:rPr>
          <w:rStyle w:val="Kommentarzeichen"/>
        </w:rPr>
        <w:annotationRef/>
      </w:r>
      <w:r>
        <w:t>45a oder 23-27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E6871B" w15:done="0"/>
  <w15:commentEx w15:paraId="60FB25B3" w15:done="0"/>
  <w15:commentEx w15:paraId="1DE238EB" w15:done="0"/>
  <w15:commentEx w15:paraId="0AAE50A3" w15:done="0"/>
  <w15:commentEx w15:paraId="5C5838B5" w15:done="0"/>
  <w15:commentEx w15:paraId="3F845A23" w15:done="0"/>
  <w15:commentEx w15:paraId="5382B726" w15:done="0"/>
  <w15:commentEx w15:paraId="58B8F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E6871B" w16cid:durableId="259404AA"/>
  <w16cid:commentId w16cid:paraId="60FB25B3" w16cid:durableId="259404AB"/>
  <w16cid:commentId w16cid:paraId="1DE238EB" w16cid:durableId="259404AC"/>
  <w16cid:commentId w16cid:paraId="0AAE50A3" w16cid:durableId="259404AD"/>
  <w16cid:commentId w16cid:paraId="5C5838B5" w16cid:durableId="259404AE"/>
  <w16cid:commentId w16cid:paraId="3F845A23" w16cid:durableId="259404AF"/>
  <w16cid:commentId w16cid:paraId="5382B726" w16cid:durableId="259404B0"/>
  <w16cid:commentId w16cid:paraId="58B8FCC1" w16cid:durableId="259404B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FCA72" w14:textId="77777777" w:rsidR="00944C1B" w:rsidRDefault="00944C1B" w:rsidP="00AB44B1">
      <w:r>
        <w:separator/>
      </w:r>
    </w:p>
    <w:p w14:paraId="6E862F62" w14:textId="77777777" w:rsidR="00944C1B" w:rsidRDefault="00944C1B"/>
  </w:endnote>
  <w:endnote w:type="continuationSeparator" w:id="0">
    <w:p w14:paraId="77735F7A" w14:textId="77777777" w:rsidR="00944C1B" w:rsidRDefault="00944C1B" w:rsidP="00AB44B1">
      <w:r>
        <w:continuationSeparator/>
      </w:r>
    </w:p>
    <w:p w14:paraId="2022BDF6" w14:textId="77777777" w:rsidR="00944C1B" w:rsidRDefault="00944C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*Microsoft Sans Serif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9180600"/>
      <w:docPartObj>
        <w:docPartGallery w:val="Page Numbers (Bottom of Page)"/>
        <w:docPartUnique/>
      </w:docPartObj>
    </w:sdtPr>
    <w:sdtEndPr/>
    <w:sdtContent>
      <w:p w14:paraId="47100D79" w14:textId="5976EC19" w:rsidR="000D31F3" w:rsidRDefault="00797FC2">
        <w:pPr>
          <w:pStyle w:val="Fuzeile"/>
          <w:jc w:val="right"/>
        </w:pPr>
        <w:r>
          <w:rPr>
            <w:rFonts w:cs="Arial"/>
            <w:noProof/>
            <w:sz w:val="24"/>
            <w:szCs w:val="24"/>
            <w:lang w:eastAsia="de-DE"/>
          </w:rPr>
          <w:drawing>
            <wp:inline distT="0" distB="0" distL="0" distR="0" wp14:anchorId="22A3CE17" wp14:editId="01260D85">
              <wp:extent cx="6175612" cy="251460"/>
              <wp:effectExtent l="0" t="0" r="0" b="0"/>
              <wp:docPr id="14" name="Grafik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_lini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1047" cy="2520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31F3" w:rsidRPr="00E1247D">
          <w:rPr>
            <w:rFonts w:ascii="Comic Sans MS" w:hAnsi="Comic Sans MS" w:cs="Arial"/>
            <w:sz w:val="15"/>
            <w:szCs w:val="15"/>
          </w:rPr>
          <w:t xml:space="preserve">Blatt Nr.: </w: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begin"/>
        </w:r>
        <w:r w:rsidR="000D31F3" w:rsidRPr="00E1247D">
          <w:rPr>
            <w:rFonts w:ascii="Comic Sans MS" w:hAnsi="Comic Sans MS" w:cs="Arial"/>
            <w:sz w:val="15"/>
            <w:szCs w:val="15"/>
          </w:rPr>
          <w:instrText xml:space="preserve"> PAGE  \* Arabic  \* MERGEFORMAT </w:instrTex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separate"/>
        </w:r>
        <w:r w:rsidR="00FC42E9">
          <w:rPr>
            <w:rFonts w:ascii="Comic Sans MS" w:hAnsi="Comic Sans MS" w:cs="Arial"/>
            <w:noProof/>
            <w:sz w:val="15"/>
            <w:szCs w:val="15"/>
          </w:rPr>
          <w:t>2</w: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end"/>
        </w:r>
        <w:r w:rsidR="000D31F3" w:rsidRPr="00E1247D">
          <w:rPr>
            <w:rFonts w:ascii="Comic Sans MS" w:hAnsi="Comic Sans MS" w:cs="Arial"/>
            <w:sz w:val="15"/>
            <w:szCs w:val="15"/>
          </w:rPr>
          <w:t>/</w: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begin"/>
        </w:r>
        <w:r w:rsidR="000D31F3" w:rsidRPr="00E1247D">
          <w:rPr>
            <w:rFonts w:ascii="Comic Sans MS" w:hAnsi="Comic Sans MS" w:cs="Arial"/>
            <w:sz w:val="15"/>
            <w:szCs w:val="15"/>
          </w:rPr>
          <w:instrText xml:space="preserve"> NUMPAGES  \* Arabic  \* MERGEFORMAT </w:instrTex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separate"/>
        </w:r>
        <w:r w:rsidR="00FC42E9">
          <w:rPr>
            <w:rFonts w:ascii="Comic Sans MS" w:hAnsi="Comic Sans MS" w:cs="Arial"/>
            <w:noProof/>
            <w:sz w:val="15"/>
            <w:szCs w:val="15"/>
          </w:rPr>
          <w:t>2</w: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end"/>
        </w:r>
      </w:p>
    </w:sdtContent>
  </w:sdt>
  <w:p w14:paraId="4DE1C308" w14:textId="77777777" w:rsidR="00406642" w:rsidRPr="005529A1" w:rsidRDefault="00406642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E4401" w14:textId="77777777" w:rsidR="00944C1B" w:rsidRDefault="00944C1B" w:rsidP="00AB44B1">
      <w:r>
        <w:separator/>
      </w:r>
    </w:p>
    <w:p w14:paraId="52F3B15B" w14:textId="77777777" w:rsidR="00944C1B" w:rsidRDefault="00944C1B"/>
  </w:footnote>
  <w:footnote w:type="continuationSeparator" w:id="0">
    <w:p w14:paraId="7B8FB5DA" w14:textId="77777777" w:rsidR="00944C1B" w:rsidRDefault="00944C1B" w:rsidP="00AB44B1">
      <w:r>
        <w:continuationSeparator/>
      </w:r>
    </w:p>
    <w:p w14:paraId="534078E9" w14:textId="77777777" w:rsidR="00944C1B" w:rsidRDefault="00944C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6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85"/>
      <w:gridCol w:w="4395"/>
      <w:gridCol w:w="2526"/>
    </w:tblGrid>
    <w:tr w:rsidR="007965C7" w:rsidRPr="007965C7" w14:paraId="6D8C59DE" w14:textId="77777777" w:rsidTr="00797FC2">
      <w:trPr>
        <w:trHeight w:val="1035"/>
      </w:trPr>
      <w:tc>
        <w:tcPr>
          <w:tcW w:w="2285" w:type="dxa"/>
          <w:tcBorders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14:paraId="5928E653" w14:textId="77777777" w:rsidR="007965C7" w:rsidRPr="007965C7" w:rsidRDefault="007965C7" w:rsidP="007965C7">
          <w:pPr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de-DE"/>
            </w:rPr>
          </w:pPr>
          <w:r w:rsidRPr="007965C7">
            <w:rPr>
              <w:noProof/>
              <w:sz w:val="12"/>
              <w:lang w:eastAsia="de-DE"/>
            </w:rPr>
            <w:drawing>
              <wp:inline distT="0" distB="0" distL="0" distR="0" wp14:anchorId="379CAA1C" wp14:editId="1036D55B">
                <wp:extent cx="1280160" cy="424990"/>
                <wp:effectExtent l="0" t="0" r="0" b="0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450" cy="425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965C7">
            <w:rPr>
              <w:rFonts w:ascii="Calibri" w:eastAsia="Times New Roman" w:hAnsi="Calibri" w:cs="Calibri"/>
              <w:lang w:eastAsia="de-DE"/>
            </w:rPr>
            <w:t> </w:t>
          </w:r>
        </w:p>
      </w:tc>
      <w:tc>
        <w:tcPr>
          <w:tcW w:w="4395" w:type="dxa"/>
          <w:tcBorders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14:paraId="1118E03D" w14:textId="77777777" w:rsidR="007965C7" w:rsidRPr="007965C7" w:rsidRDefault="007965C7" w:rsidP="007965C7">
          <w:pPr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de-DE"/>
            </w:rPr>
          </w:pPr>
          <w:r w:rsidRPr="007965C7">
            <w:rPr>
              <w:rFonts w:eastAsia="Times New Roman" w:cs="Arial"/>
              <w:sz w:val="24"/>
              <w:szCs w:val="24"/>
              <w:lang w:eastAsia="de-DE"/>
            </w:rPr>
            <w:t>AB:</w:t>
          </w:r>
          <w:r>
            <w:rPr>
              <w:rFonts w:eastAsia="Times New Roman" w:cs="Arial"/>
              <w:sz w:val="24"/>
              <w:szCs w:val="24"/>
              <w:lang w:eastAsia="de-DE"/>
            </w:rPr>
            <w:t xml:space="preserve"> </w:t>
          </w:r>
          <w:r w:rsidR="00B3676F">
            <w:rPr>
              <w:rFonts w:eastAsia="Times New Roman" w:cs="Arial"/>
              <w:sz w:val="24"/>
              <w:szCs w:val="24"/>
              <w:lang w:eastAsia="de-DE"/>
            </w:rPr>
            <w:t>Datentypen in SQL</w:t>
          </w:r>
        </w:p>
      </w:tc>
      <w:tc>
        <w:tcPr>
          <w:tcW w:w="2526" w:type="dxa"/>
          <w:tcBorders>
            <w:top w:val="single" w:sz="6" w:space="0" w:color="D9D9D9"/>
            <w:left w:val="nil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14:paraId="025F2EB9" w14:textId="77777777" w:rsidR="007965C7" w:rsidRDefault="007965C7" w:rsidP="00DA2BA0">
          <w:pPr>
            <w:spacing w:before="240"/>
            <w:jc w:val="center"/>
            <w:textAlignment w:val="baseline"/>
            <w:rPr>
              <w:rFonts w:ascii="Calibri" w:eastAsia="Times New Roman" w:hAnsi="Calibri" w:cs="Calibri"/>
              <w:b/>
              <w:bCs/>
              <w:sz w:val="32"/>
              <w:szCs w:val="32"/>
              <w:lang w:eastAsia="de-DE"/>
            </w:rPr>
          </w:pPr>
          <w:r w:rsidRPr="007965C7">
            <w:rPr>
              <w:rFonts w:ascii="Calibri" w:eastAsia="Times New Roman" w:hAnsi="Calibri" w:cs="Calibri"/>
              <w:b/>
              <w:bCs/>
              <w:sz w:val="32"/>
              <w:szCs w:val="32"/>
              <w:lang w:eastAsia="de-DE"/>
            </w:rPr>
            <w:t>IT</w:t>
          </w:r>
        </w:p>
        <w:p w14:paraId="18902947" w14:textId="77777777" w:rsidR="00797FC2" w:rsidRPr="00797FC2" w:rsidRDefault="00797FC2" w:rsidP="00797FC2">
          <w:pPr>
            <w:pStyle w:val="Fuzeile"/>
            <w:jc w:val="right"/>
          </w:pPr>
        </w:p>
      </w:tc>
    </w:tr>
  </w:tbl>
  <w:p w14:paraId="3C6078A8" w14:textId="77777777" w:rsidR="00E5408E" w:rsidRPr="00B3676F" w:rsidRDefault="00B3676F" w:rsidP="00B3676F">
    <w:pPr>
      <w:spacing w:after="0" w:line="240" w:lineRule="auto"/>
      <w:rPr>
        <w:sz w:val="2"/>
        <w:szCs w:val="2"/>
      </w:rPr>
    </w:pPr>
    <w:r w:rsidRPr="00B3676F">
      <w:rPr>
        <w:sz w:val="2"/>
        <w:szCs w:val="2"/>
      </w:rPr>
      <w:t xml:space="preserve"> 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6F"/>
    <w:rsid w:val="00004904"/>
    <w:rsid w:val="00015FD9"/>
    <w:rsid w:val="00016063"/>
    <w:rsid w:val="0007299C"/>
    <w:rsid w:val="000927B5"/>
    <w:rsid w:val="000D1650"/>
    <w:rsid w:val="000D31F3"/>
    <w:rsid w:val="000E31D6"/>
    <w:rsid w:val="00126AA9"/>
    <w:rsid w:val="00135C8C"/>
    <w:rsid w:val="00136E44"/>
    <w:rsid w:val="001562AF"/>
    <w:rsid w:val="00191848"/>
    <w:rsid w:val="00192647"/>
    <w:rsid w:val="001A4D16"/>
    <w:rsid w:val="001A619C"/>
    <w:rsid w:val="001F1F16"/>
    <w:rsid w:val="0021676E"/>
    <w:rsid w:val="00242806"/>
    <w:rsid w:val="00250D09"/>
    <w:rsid w:val="0027570E"/>
    <w:rsid w:val="00287A53"/>
    <w:rsid w:val="00290DF9"/>
    <w:rsid w:val="00292CCB"/>
    <w:rsid w:val="002A4DDA"/>
    <w:rsid w:val="002B27D8"/>
    <w:rsid w:val="002E1CEF"/>
    <w:rsid w:val="00337F18"/>
    <w:rsid w:val="00346705"/>
    <w:rsid w:val="003760C3"/>
    <w:rsid w:val="0039103E"/>
    <w:rsid w:val="00397E44"/>
    <w:rsid w:val="003B5AE6"/>
    <w:rsid w:val="003D6C8E"/>
    <w:rsid w:val="003D79A3"/>
    <w:rsid w:val="003E009F"/>
    <w:rsid w:val="00406642"/>
    <w:rsid w:val="00417990"/>
    <w:rsid w:val="004410B5"/>
    <w:rsid w:val="004467D7"/>
    <w:rsid w:val="004470BA"/>
    <w:rsid w:val="00484A39"/>
    <w:rsid w:val="00491A88"/>
    <w:rsid w:val="004B21BB"/>
    <w:rsid w:val="005055B3"/>
    <w:rsid w:val="005143CD"/>
    <w:rsid w:val="00521D7D"/>
    <w:rsid w:val="005227F5"/>
    <w:rsid w:val="00533DCA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63158F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028F"/>
    <w:rsid w:val="006F47AF"/>
    <w:rsid w:val="006F65BE"/>
    <w:rsid w:val="00724280"/>
    <w:rsid w:val="007310E8"/>
    <w:rsid w:val="007364D8"/>
    <w:rsid w:val="007727DA"/>
    <w:rsid w:val="00783868"/>
    <w:rsid w:val="007965C7"/>
    <w:rsid w:val="00797FC2"/>
    <w:rsid w:val="007C4BC1"/>
    <w:rsid w:val="007C56DA"/>
    <w:rsid w:val="007C5718"/>
    <w:rsid w:val="007D123D"/>
    <w:rsid w:val="007D350D"/>
    <w:rsid w:val="007D3C1E"/>
    <w:rsid w:val="007D3E4D"/>
    <w:rsid w:val="007D4808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44C1B"/>
    <w:rsid w:val="00950178"/>
    <w:rsid w:val="0097122B"/>
    <w:rsid w:val="00977169"/>
    <w:rsid w:val="00982214"/>
    <w:rsid w:val="009A1985"/>
    <w:rsid w:val="009B37D6"/>
    <w:rsid w:val="009C2F21"/>
    <w:rsid w:val="009C33AA"/>
    <w:rsid w:val="009F0FE1"/>
    <w:rsid w:val="00A16DE4"/>
    <w:rsid w:val="00A17372"/>
    <w:rsid w:val="00A33423"/>
    <w:rsid w:val="00A548CC"/>
    <w:rsid w:val="00A90A9B"/>
    <w:rsid w:val="00A9520A"/>
    <w:rsid w:val="00AB44B1"/>
    <w:rsid w:val="00AB7612"/>
    <w:rsid w:val="00AC07CA"/>
    <w:rsid w:val="00AD0A98"/>
    <w:rsid w:val="00AD0E1A"/>
    <w:rsid w:val="00B04B66"/>
    <w:rsid w:val="00B3676F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333ED"/>
    <w:rsid w:val="00D41785"/>
    <w:rsid w:val="00D60644"/>
    <w:rsid w:val="00D63D50"/>
    <w:rsid w:val="00D70AAD"/>
    <w:rsid w:val="00D81292"/>
    <w:rsid w:val="00D812F8"/>
    <w:rsid w:val="00D91E29"/>
    <w:rsid w:val="00D96CA5"/>
    <w:rsid w:val="00DA0768"/>
    <w:rsid w:val="00DA2BA0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A3435"/>
    <w:rsid w:val="00FB29B8"/>
    <w:rsid w:val="00FB72C7"/>
    <w:rsid w:val="00FB73FC"/>
    <w:rsid w:val="00FC42E9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300A9"/>
  <w15:docId w15:val="{14F7BAA5-5CAB-4B7A-97E5-604B83EA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676F"/>
    <w:pPr>
      <w:spacing w:after="160" w:line="259" w:lineRule="auto"/>
    </w:p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customStyle="1" w:styleId="paragraph">
    <w:name w:val="paragraph"/>
    <w:basedOn w:val="Standard"/>
    <w:rsid w:val="007965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7965C7"/>
  </w:style>
  <w:style w:type="character" w:customStyle="1" w:styleId="normaltextrun">
    <w:name w:val="normaltextrun"/>
    <w:basedOn w:val="Absatz-Standardschriftart"/>
    <w:rsid w:val="007965C7"/>
  </w:style>
  <w:style w:type="table" w:styleId="Gitternetztabelle2">
    <w:name w:val="Grid Table 2"/>
    <w:basedOn w:val="NormaleTabelle"/>
    <w:uiPriority w:val="47"/>
    <w:rsid w:val="00B3676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FB29B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29B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29B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29B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29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OSZIMT_AB_Neuordnung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C62AF-9A6E-4A84-A8FA-E221186A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OSZIMT_AB_Neuordnung_hoch</Template>
  <TotalTime>0</TotalTime>
  <Pages>2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2012-08-22T08:23:00Z</cp:lastPrinted>
  <dcterms:created xsi:type="dcterms:W3CDTF">2022-12-02T08:49:00Z</dcterms:created>
  <dcterms:modified xsi:type="dcterms:W3CDTF">2022-12-02T08:49:00Z</dcterms:modified>
</cp:coreProperties>
</file>